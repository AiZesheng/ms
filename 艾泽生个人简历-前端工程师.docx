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123825</wp:posOffset>
                </wp:positionV>
                <wp:extent cx="4947920" cy="82931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7920" cy="829505"/>
                          <a:chOff x="9525" y="9534"/>
                          <a:chExt cx="4947978" cy="83006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9534"/>
                            <a:ext cx="2095525" cy="8300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 w:val="68"/>
                                  <w:szCs w:val="6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2990" y="171607"/>
                            <a:ext cx="2824513" cy="5707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我命由你不由天！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pt;margin-top:9.75pt;height:65.3pt;width:389.6pt;mso-position-vertical-relative:page;z-index:251660288;mso-width-relative:page;mso-height-relative:page;" coordorigin="9525,9534" coordsize="4947978,830069" o:gfxdata="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">
                <o:lock v:ext="edit" aspectratio="f"/>
                <v:shape id="文本框 2" o:spid="_x0000_s1026" o:spt="202" type="#_x0000_t202" style="position:absolute;left:9525;top:9534;height:830069;width:2095525;" filled="f" stroked="f" coordsize="21600,21600" o:gfxdata="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wmzh3LoAAADaAAAADwAAAAAAAAABACAAAAA4AAAAZHJzL2Rvd25yZXYueG1s&#10;UEsBAhQAFAAAAAgAh07iQDMvBZ47AAAAOQAAABAAAAAAAAAAAQAgAAAAHwEAAGRycy9zaGFwZXht&#10;bC54bWxQSwUGAAAAAAYABgBbAQAAyQ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sz w:val="68"/>
                            <w:szCs w:val="68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 w:val="68"/>
                            <w:szCs w:val="6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132990;top:171607;height:570752;width:2824513;v-text-anchor:middle;" filled="f" stroked="f" coordsize="21600,21600" o:gfxdata="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Y76pDboAAADaAAAADwAAAAAAAAABACAAAAA4AAAAZHJzL2Rvd25yZXYueG1s&#10;UEsBAhQAFAAAAAgAh07iQDMvBZ47AAAAOQAAABAAAAAAAAAAAQAgAAAAHwEAAGRycy9zaGFwZXht&#10;bC54bWxQSwUGAAAAAAYABgBbAQAAyQ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我命由你不由天！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0pEVO+AAAA2gAAAA8AAAAAAAAAAQAgAAAAOAAAAGRycy9kb3ducmV2&#10;LnhtbFBLAQIUABQAAAAIAIdO4kAzLwWeOwAAADkAAAAQAAAAAAAAAAEAIAAAACMBAABkcnMvc2hh&#10;cGV4bWwueG1sUEsFBgAAAAAGAAYAWwEAAM0DAAAAAA==&#10;">
                  <v:fill on="f" focussize="0,0"/>
                  <v:stroke weight="1.5pt"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-421640</wp:posOffset>
                </wp:positionH>
                <wp:positionV relativeFrom="paragraph">
                  <wp:posOffset>-479425</wp:posOffset>
                </wp:positionV>
                <wp:extent cx="7526655" cy="10720705"/>
                <wp:effectExtent l="0" t="0" r="17145" b="444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35" y="81280"/>
                          <a:ext cx="7526655" cy="10720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3.2pt;margin-top:-37.75pt;height:844.15pt;width:592.65pt;z-index:-251657216;v-text-anchor:middle;mso-width-relative:page;mso-height-relative:page;" fillcolor="#FFFFFF [3212]" filled="t" stroked="f" coordsize="21600,21600" o:gfxdata="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DeQroE2AAAAA0BAAAPAAAAAAAA&#10;AAEAIAAAADgAAABkcnMvZG93bnJldi54bWxQSwECFAAUAAAACACHTuJA3rywSG4CAADLBAAADgAA&#10;AAAAAAABACAAAAA9AQAAZHJzL2Uyb0RvYy54bWxQSwUGAAAAAAYABgBZAQAAHQY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6181725</wp:posOffset>
            </wp:positionH>
            <wp:positionV relativeFrom="paragraph">
              <wp:posOffset>-19050</wp:posOffset>
            </wp:positionV>
            <wp:extent cx="429895" cy="429895"/>
            <wp:effectExtent l="0" t="0" r="8255" b="8255"/>
            <wp:wrapNone/>
            <wp:docPr id="24" name="图片 24" descr="手提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手提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895" cy="42989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5610225</wp:posOffset>
            </wp:positionH>
            <wp:positionV relativeFrom="paragraph">
              <wp:posOffset>-19050</wp:posOffset>
            </wp:positionV>
            <wp:extent cx="429260" cy="429260"/>
            <wp:effectExtent l="0" t="0" r="8890" b="8890"/>
            <wp:wrapNone/>
            <wp:docPr id="23" name="图片 23" descr="学士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学士帽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42926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74320"/>
                <wp:effectExtent l="0" t="0" r="0" b="1143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74320"/>
                          <a:chOff x="0" y="0"/>
                          <a:chExt cx="6781800" cy="274857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74857"/>
                            <a:chOff x="3" y="0"/>
                            <a:chExt cx="1255739" cy="380484"/>
                          </a:xfrm>
                        </wpg:grpSpPr>
                        <wps:wsp>
                          <wps:cNvPr id="1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直角三角形 3"/>
                          <wps:cNvSpPr/>
                          <wps:spPr bwMode="auto">
                            <a:xfrm rot="10800000">
                              <a:off x="3" y="274794"/>
                              <a:ext cx="144069" cy="10569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7" name="直接连接符 14"/>
                        <wps:cNvCnPr/>
                        <wps:spPr>
                          <a:xfrm>
                            <a:off x="133350" y="19978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75pt;height:21.6pt;width:534pt;mso-position-vertical-relative:page;z-index:251663360;mso-width-relative:page;mso-height-relative:page;" coordsize="6781800,274857" o:gfxdata="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">
                <o:lock v:ext="edit" aspectratio="f"/>
                <v:group id="组合 81" o:spid="_x0000_s1026" o:spt="203" style="position:absolute;left:0;top:0;height:274857;width:1256400;" coordorigin="3,0" coordsize="1255739,380484" o:gfxdata="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Fmj9+vgAAANsAAAAPAAAAAAAAAAEA&#10;IAAAADgAAABkcnMvZG93bnJldi54bWxQSwECFAAUAAAACACHTuJAMy8FnjsAAAA5AAAAFQAAAAAA&#10;AAABACAAAAAjAQAAZHJzL2dyb3Vwc2hhcGV4bWwueG1sUEsFBgAAAAAGAAYAYAEAAOADAAAAAA=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BDWsjG1AAAA2wAAAA8AAAAAAAAAAQAgAAAAOAAAAGRycy9kb3ducmV2LnhtbFBLAQIU&#10;ABQAAAAIAIdO4kAzLwWeOwAAADkAAAAQAAAAAAAAAAEAIAAAABoBAABkcnMvc2hhcGV4bWwueG1s&#10;UEsFBgAAAAAGAAYAWwEAAMQDAAAAAA=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3;top:274794;height:105690;width:144069;rotation:11796480f;" fillcolor="#405E6C" filled="t" stroked="f" coordsize="21600,21600" o:gfxdata="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kVIKhboAAADbAAAADwAAAAAAAAABACAAAAA4AAAAZHJzL2Rvd25yZXYueG1s&#10;UEsBAhQAFAAAAAgAh07iQDMvBZ47AAAAOQAAABAAAAAAAAAAAQAgAAAAHwEAAGRycy9zaGFwZXht&#10;bC54bWxQSwUGAAAAAAYABgBbAQAAyQ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50;top:199780;height:0;width:6648450;" filled="f" stroked="t" coordsize="21600,21600" o:gfxdata="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Ii7XHC1AAAA2wAAAA8AAAAAAAAAAQAgAAAAOAAAAGRycy9kb3ducmV2LnhtbFBLAQIU&#10;ABQAAAAIAIdO4kAzLwWeOwAAADkAAAAQAAAAAAAAAAEAIAAAABoBAABkcnMvc2hhcGV4bWwueG1s&#10;UEsFBgAAAAAGAAYAWwEAAMQDAAAAAA=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</w:rPr>
        <w:t xml:space="preserve"> </w: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posOffset>-591820</wp:posOffset>
                </wp:positionH>
                <wp:positionV relativeFrom="page">
                  <wp:posOffset>1045210</wp:posOffset>
                </wp:positionV>
                <wp:extent cx="7815580" cy="114300"/>
                <wp:effectExtent l="0" t="0" r="1397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14300"/>
                          <a:chOff x="0" y="0"/>
                          <a:chExt cx="7817283" cy="191707"/>
                        </a:xfrm>
                      </wpg:grpSpPr>
                      <wps:wsp>
                        <wps:cNvPr id="19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6pt;margin-top:82.3pt;height:9pt;width:615.4pt;mso-position-horizontal-relative:margin;mso-position-vertical-relative:page;z-index:-251655168;mso-width-relative:page;mso-height-relative:page;" coordsize="7817283,191707" o:gfxdata="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FgAAAGRycy9QSwECFAAUAAAACACHTuJAqxNqKNsAAAAMAQAA&#10;DwAAAAAAAAABACAAAAA4AAAAZHJzL2Rvd25yZXYueG1sUEsBAhQAFAAAAAgAh07iQDXVMBJzBAAA&#10;uxEAAA4AAAAAAAAAAQAgAAAAQAEAAGRycy9lMm9Eb2MueG1sUEsFBgAAAAAGAAYAWQEAACUIAAAA&#10;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Ak3jxvAAAANsAAAAPAAAAAAAAAAEAIAAAADgAAABkcnMvZG93bnJldi54&#10;bWxQSwECFAAUAAAACACHTuJAMy8FnjsAAAA5AAAAEAAAAAAAAAABACAAAAAhAQAAZHJzL3NoYXBl&#10;eG1sLnhtbFBLBQYAAAAABgAGAFsBAADLAwAAAAA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cmjFSboAAADbAAAADwAAAAAAAAABACAAAAA4AAAAZHJzL2Rvd25yZXYueG1s&#10;UEsBAhQAFAAAAAgAh07iQDMvBZ47AAAAOQAAABAAAAAAAAAAAQAgAAAAHwEAAGRycy9zaGFwZXht&#10;bC54bWxQSwUGAAAAAAYABgBbAQAAyQ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1676400</wp:posOffset>
                </wp:positionV>
                <wp:extent cx="4990465" cy="101600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0689" cy="1016000"/>
                          <a:chOff x="0" y="0"/>
                          <a:chExt cx="4648451" cy="1016541"/>
                        </a:xfrm>
                      </wpg:grpSpPr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884" cy="1016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姓名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艾泽生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性别：男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出生：1995.10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经验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6年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color w:val="000000" w:themeColor="text1"/>
                                  <w:sz w:val="10"/>
                                  <w:szCs w:val="1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0"/>
                            <a:ext cx="2229101" cy="704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电话：186-8694-7987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邮箱：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instrText xml:space="preserve"> HYPERLINK "mailto:hljuniversityai@foxmail.com" </w:instrText>
                              </w: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8"/>
                                  <w:rFonts w:hint="eastAsia" w:ascii="微软雅黑" w:hAnsi="微软雅黑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hljuniversityai@foxmail.com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/>
                                  <w:color w:val="000000" w:themeColor="text1"/>
                                  <w:sz w:val="10"/>
                                  <w:szCs w:val="10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现居：山东省淄博市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132pt;height:80pt;width:392.95pt;mso-position-vertical-relative:page;z-index:251662336;mso-width-relative:page;mso-height-relative:page;" coordsize="4648451,1016541" o:gfxdata="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BYAAABkcnMvUEsBAhQAFAAAAAgA&#10;h07iQMDIDufZAAAACQEAAA8AAAAAAAAAAQAgAAAAOAAAAGRycy9kb3ducmV2LnhtbFBLAQIUABQA&#10;AAAIAIdO4kDVxl2gvQIAALIHAAAOAAAAAAAAAAEAIAAAAD4BAABkcnMvZTJvRG9jLnhtbFBLBQYA&#10;AAAABgAGAFkBAABtBgAAAAA=&#10;">
                <o:lock v:ext="edit" aspectratio="f"/>
                <v:shape id="文本框 2" o:spid="_x0000_s1026" o:spt="202" type="#_x0000_t202" style="position:absolute;left:0;top:0;height:1016541;width:2229884;v-text-anchor:middle;" filled="f" stroked="f" coordsize="21600,21600" o:gfxdata="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R9Y5S7AAAA2wAAAA8AAAAAAAAAAQAgAAAAOAAAAGRycy9kb3ducmV2Lnht&#10;bFBLAQIUABQAAAAIAIdO4kAzLwWeOwAAADkAAAAQAAAAAAAAAAEAIAAAACABAABkcnMvc2hhcGV4&#10;bWwueG1sUEsFBgAAAAAGAAYAWwEAAMo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姓名</w:t>
                        </w:r>
                        <w:r>
                          <w:rPr>
                            <w:rFonts w:hint="eastAsia" w:ascii="微软雅黑" w:hAnsi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艾泽生</w:t>
                        </w:r>
                        <w:r>
                          <w:rPr>
                            <w:rFonts w:hint="eastAsia" w:ascii="微软雅黑" w:hAnsi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性别：男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出生：1995.10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经验</w:t>
                        </w:r>
                        <w:r>
                          <w:rPr>
                            <w:rFonts w:hint="eastAsia" w:ascii="微软雅黑" w:hAnsi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6年</w:t>
                        </w:r>
                        <w:r>
                          <w:rPr>
                            <w:rFonts w:hint="eastAsia" w:ascii="微软雅黑" w:hAnsi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color w:val="000000" w:themeColor="text1"/>
                            <w:sz w:val="10"/>
                            <w:szCs w:val="1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2" o:spid="_x0000_s1026" o:spt="202" type="#_x0000_t202" style="position:absolute;left:2419350;top:0;height:704590;width:2229101;v-text-anchor:middle;" filled="f" stroked="f" coordsize="21600,21600" o:gfxdata="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bMcYPvAAAANsAAAAPAAAAAAAAAAEAIAAAADgAAABkcnMvZG93bnJldi54&#10;bWxQSwECFAAUAAAACACHTuJAMy8FnjsAAAA5AAAAEAAAAAAAAAABACAAAAAhAQAAZHJzL3NoYXBl&#10;eG1sLnhtbFBLBQYAAAAABgAGAFsBAADL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电话：186-8694-7987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邮箱：</w:t>
                        </w:r>
                        <w:r>
                          <w:rPr>
                            <w:rFonts w:hint="eastAsia" w:ascii="微软雅黑" w:hAnsi="微软雅黑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instrText xml:space="preserve"> HYPERLINK "mailto:hljuniversityai@foxmail.com" </w:instrText>
                        </w:r>
                        <w:r>
                          <w:rPr>
                            <w:rFonts w:hint="eastAsia" w:ascii="微软雅黑" w:hAnsi="微软雅黑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8"/>
                            <w:rFonts w:hint="eastAsia" w:ascii="微软雅黑" w:hAnsi="微软雅黑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hljuniversityai@foxmail.com</w:t>
                        </w:r>
                        <w:r>
                          <w:rPr>
                            <w:rFonts w:hint="eastAsia" w:ascii="微软雅黑" w:hAnsi="微软雅黑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end"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/>
                            <w:color w:val="000000" w:themeColor="text1"/>
                            <w:sz w:val="10"/>
                            <w:szCs w:val="10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现居：山东省淄博市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5555615</wp:posOffset>
            </wp:positionH>
            <wp:positionV relativeFrom="page">
              <wp:posOffset>1731645</wp:posOffset>
            </wp:positionV>
            <wp:extent cx="896620" cy="1216660"/>
            <wp:effectExtent l="0" t="0" r="17780" b="2540"/>
            <wp:wrapNone/>
            <wp:docPr id="80" name="图片 80" descr="C:\Users\XiaoPao\Desktop\文件1\照片\F58B51F6-519E-4F1B-AEA7-F70B95E0908C.jpgF58B51F6-519E-4F1B-AEA7-F70B95E090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C:\Users\XiaoPao\Desktop\文件1\照片\F58B51F6-519E-4F1B-AEA7-F70B95E0908C.jpgF58B51F6-519E-4F1B-AEA7-F70B95E0908C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662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2922905</wp:posOffset>
                </wp:positionV>
                <wp:extent cx="6772275" cy="274320"/>
                <wp:effectExtent l="0" t="0" r="9525" b="1143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2275" cy="274320"/>
                          <a:chOff x="0" y="0"/>
                          <a:chExt cx="6772275" cy="274857"/>
                        </a:xfrm>
                      </wpg:grpSpPr>
                      <wpg:grpSp>
                        <wpg:cNvPr id="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74857"/>
                            <a:chOff x="3" y="0"/>
                            <a:chExt cx="1255739" cy="380484"/>
                          </a:xfrm>
                        </wpg:grpSpPr>
                        <wps:wsp>
                          <wps:cNvPr id="18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直角三角形 3"/>
                          <wps:cNvSpPr/>
                          <wps:spPr bwMode="auto">
                            <a:xfrm rot="10800000">
                              <a:off x="3" y="274794"/>
                              <a:ext cx="144069" cy="10569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2" name="直接连接符 20"/>
                        <wps:cNvCnPr/>
                        <wps:spPr>
                          <a:xfrm>
                            <a:off x="123825" y="19978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230.15pt;height:21.6pt;width:533.25pt;mso-position-vertical-relative:page;z-index:251664384;mso-width-relative:page;mso-height-relative:page;" coordsize="6772275,274857" o:gfxdata="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">
                <o:lock v:ext="edit" aspectratio="f"/>
                <v:group id="组合 81" o:spid="_x0000_s1026" o:spt="203" style="position:absolute;left:0;top:0;height:274857;width:1256400;" coordorigin="3,0" coordsize="1255739,380484" o:gfxdata="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RXdJS9AAAA2gAAAA8AAAAAAAAAAQAg&#10;AAAAOAAAAGRycy9kb3ducmV2LnhtbFBLAQIUABQAAAAIAIdO4kAzLwWeOwAAADkAAAAVAAAAAAAA&#10;AAEAIAAAACIBAABkcnMvZ3JvdXBzaGFwZXhtbC54bWxQSwUGAAAAAAYABgBgAQAA3w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kZu4NLoAAADbAAAADwAAAAAAAAABACAAAAA4AAAAZHJzL2Rvd25yZXYueG1s&#10;UEsBAhQAFAAAAAgAh07iQDMvBZ47AAAAOQAAABAAAAAAAAAAAQAgAAAAHwEAAGRycy9zaGFwZXht&#10;bC54bWxQSwUGAAAAAAYABgBbAQAAyQ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3;top:274794;height:105690;width:144069;rotation:11796480f;" fillcolor="#405E6C" filled="t" stroked="f" coordsize="21600,21600" o:gfxdata="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0NdYTL0AAADbAAAADwAAAAAAAAABACAAAAA4AAAAZHJzL2Rvd25yZXYu&#10;eG1sUEsBAhQAFAAAAAgAh07iQDMvBZ47AAAAOQAAABAAAAAAAAAAAQAgAAAAIgEAAGRycy9zaGFw&#10;ZXhtbC54bWxQSwUGAAAAAAYABgBbAQAAz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23825;top:199780;height:0;width:6648450;" filled="f" stroked="t" coordsize="21600,21600" o:gfxdata="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VqA1VbcAAADbAAAADwAAAAAAAAABACAAAAA4AAAAZHJzL2Rvd25yZXYueG1sUEsB&#10;AhQAFAAAAAgAh07iQDMvBZ47AAAAOQAAABAAAAAAAAAAAQAgAAAAHAEAAGRycy9zaGFwZXhtbC54&#10;bWxQSwUGAAAAAAYABgBbAQAAxgMAAAAA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ge">
                  <wp:posOffset>3190240</wp:posOffset>
                </wp:positionV>
                <wp:extent cx="6578600" cy="98234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8600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14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.06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黑龙江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大学   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软件工程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（本科）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.45pt;margin-top:251.2pt;height:77.35pt;width:518pt;mso-position-vertical-relative:page;z-index:251665408;v-text-anchor:middle;mso-width-relative:page;mso-height-relative:page;" filled="f" stroked="f" coordsize="21600,21600" o:gfxdata="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Pa/bpzZAAAACgEAAA8AAAAAAAAAAQAgAAAAOAAAAGRycy9k&#10;b3ducmV2LnhtbFBLAQIUABQAAAAIAIdO4kDuGu/dJAIAACwEAAAOAAAAAAAAAAEAIAAAAD4BAABk&#10;cnMvZTJvRG9jLnhtbFBLBQYAAAAABgAGAFkBAADU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14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>-20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18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.06       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 xml:space="preserve">     黑龙江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大学         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 xml:space="preserve"> 软件工程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>（本科）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bookmarkEnd w:id="0"/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ge">
                  <wp:posOffset>8814435</wp:posOffset>
                </wp:positionV>
                <wp:extent cx="6567805" cy="120015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780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  <w:t>熟练使用React框架及其社区配套技术栈进行项目开发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  <w:t>熟练使用TypeScript 和 Es6 来维护项目源码，编写高质量、维护性高的代码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  <w:t>熟悉微前端架构，了解qiankun等微前端框架运行原理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  <w:t>熟悉前端国际化方案，熟练使用i18next、react-i18next等国际化框架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default" w:ascii="微软雅黑" w:hAnsi="微软雅黑" w:eastAsia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  <w:t>有ssr项目经验，熟练使用Next.js服务端渲染框架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  <w:t>项目重构经验丰富，有大型项目的架构经验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  <w:t>对页面性能优化有过深入的了解及实践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default" w:ascii="微软雅黑" w:hAnsi="微软雅黑" w:eastAsia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  <w:t>熟悉各种前端项目工程化技术，如 Webpack、Vite等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default" w:ascii="微软雅黑" w:hAnsi="微软雅黑" w:eastAsia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  <w:t>熟练使用各种前端主流UI库，如 Antd、ElementUi等，可熟练编写各种通用组件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default" w:ascii="微软雅黑" w:hAnsi="微软雅黑" w:eastAsia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  <w:t>熟练使用NodeJs及其相关框架，如Nest.js、Express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default" w:ascii="微软雅黑" w:hAnsi="微软雅黑" w:eastAsia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  <w:t>熟练使用主流状态管理库，如Mobx、Vuex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.2pt;margin-top:694.05pt;height:94.5pt;width:517.15pt;mso-position-vertical-relative:page;z-index:251669504;v-text-anchor:middle;mso-width-relative:page;mso-height-relative:page;" filled="f" stroked="f" coordsize="21600,21600" o:gfxdata="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EYHnh/bAAAADAEAAA8AAAAAAAAAAQAgAAAAOAAA&#10;AGRycy9kb3ducmV2LnhtbFBLAQIUABQAAAAIAIdO4kCNvVmEKAIAAC0EAAAOAAAAAAAAAAEAIAAA&#10;AEABAABkcnMvZTJvRG9jLnhtbFBLBQYAAAAABgAGAFkBAADa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  <w:lang w:val="en-US" w:eastAsia="zh-CN"/>
                        </w:rPr>
                        <w:t>熟练使用React框架及其社区配套技术栈进行项目开发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  <w:lang w:val="en-US" w:eastAsia="zh-CN"/>
                        </w:rPr>
                        <w:t>熟练使用TypeScript 和 Es6 来维护项目源码，编写高质量、维护性高的代码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  <w:lang w:val="en-US" w:eastAsia="zh-CN"/>
                        </w:rPr>
                        <w:t>熟悉微前端架构，了解qiankun等微前端框架运行原理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  <w:lang w:val="en-US" w:eastAsia="zh-CN"/>
                        </w:rPr>
                        <w:t>熟悉前端国际化方案，熟练使用i18next、react-i18next等国际化框架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default" w:ascii="微软雅黑" w:hAnsi="微软雅黑" w:eastAsia="微软雅黑" w:cs="微软雅黑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  <w:lang w:val="en-US" w:eastAsia="zh-CN"/>
                        </w:rPr>
                        <w:t>有ssr项目经验，熟练使用Next.js服务端渲染框架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  <w:lang w:val="en-US" w:eastAsia="zh-CN"/>
                        </w:rPr>
                        <w:t>项目重构经验丰富，有大型项目的架构经验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  <w:lang w:val="en-US" w:eastAsia="zh-CN"/>
                        </w:rPr>
                        <w:t>对页面性能优化有过深入的了解及实践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default" w:ascii="微软雅黑" w:hAnsi="微软雅黑" w:eastAsia="微软雅黑" w:cs="微软雅黑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  <w:lang w:val="en-US" w:eastAsia="zh-CN"/>
                        </w:rPr>
                        <w:t>熟悉各种前端项目工程化技术，如 Webpack、Vite等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default" w:ascii="微软雅黑" w:hAnsi="微软雅黑" w:eastAsia="微软雅黑" w:cs="微软雅黑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  <w:lang w:val="en-US" w:eastAsia="zh-CN"/>
                        </w:rPr>
                        <w:t>熟练使用各种前端主流UI库，如 Antd、ElementUi等，可熟练编写各种通用组件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default" w:ascii="微软雅黑" w:hAnsi="微软雅黑" w:eastAsia="微软雅黑" w:cs="微软雅黑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  <w:lang w:val="en-US" w:eastAsia="zh-CN"/>
                        </w:rPr>
                        <w:t>熟练使用NodeJs及其相关框架，如Nest.js、Express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default" w:ascii="微软雅黑" w:hAnsi="微软雅黑" w:eastAsia="微软雅黑" w:cs="微软雅黑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  <w:lang w:val="en-US" w:eastAsia="zh-CN"/>
                        </w:rPr>
                        <w:t>熟练使用主流状态管理库，如Mobx、Vuex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ge">
                  <wp:posOffset>3956050</wp:posOffset>
                </wp:positionV>
                <wp:extent cx="6568440" cy="208280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8440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default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2024.04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拼多多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web前端工程师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 xml:space="preserve">部门1：拼多多商业化部(2018.07~2022.10)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职位角色：拼多多广告投放h5小组长、商家app广告业务前端接口人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工作职责：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参与需求评审，与产品经理对接需求，为组内成员分配前端任务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default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负责大型项目的微前端改造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default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负责前端性能监控及性能优化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default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主导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</w:rPr>
                              <w:t>团队迁移老旧项目，更新技术栈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</w:rPr>
                              <w:t>代码重构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负责部门通用组件库、插件库、工共hooks等工具库的开发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围绕技术痛点、业务痛点，基于前端工程化全链路对系统进行持续的技术迭代优化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参与部门前端团队技术分享，为团队分享前端热门技术及实战经验或解决方案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负责带领新人熟悉业务及技术成长，利用技术产生更大的业务价值</w:t>
                            </w:r>
                          </w:p>
                          <w:p>
                            <w:pPr>
                              <w:pStyle w:val="13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13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部门2：拼多多跨境用户增长(2022.10~2024.04)</w:t>
                            </w:r>
                          </w:p>
                          <w:p>
                            <w:pPr>
                              <w:pStyle w:val="13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both"/>
                              <w:rPr>
                                <w:rFonts w:hint="default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职位角色：Temu活动页及Temu客服工作台前端开发</w:t>
                            </w:r>
                          </w:p>
                          <w:p>
                            <w:pPr>
                              <w:pStyle w:val="13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工作职责：</w:t>
                            </w:r>
                          </w:p>
                          <w:p>
                            <w:pPr>
                              <w:pStyle w:val="13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both"/>
                              <w:rPr>
                                <w:rFonts w:hint="default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负责Temu H5拉新活动页的前端开发</w:t>
                            </w:r>
                          </w:p>
                          <w:p>
                            <w:pPr>
                              <w:pStyle w:val="13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both"/>
                              <w:rPr>
                                <w:rFonts w:hint="default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负责Temu客服工作台的前端开发</w:t>
                            </w:r>
                          </w:p>
                          <w:p>
                            <w:pPr>
                              <w:pStyle w:val="13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both"/>
                              <w:rPr>
                                <w:rFonts w:hint="default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负责项目国际化方案改造</w:t>
                            </w:r>
                          </w:p>
                          <w:p>
                            <w:pPr>
                              <w:pStyle w:val="13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both"/>
                              <w:rPr>
                                <w:rFonts w:hint="default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负责将老的客服系统代码迁移重构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.5pt;margin-top:311.5pt;height:164pt;width:517.2pt;mso-position-vertical-relative:page;z-index:251667456;v-text-anchor:middle;mso-width-relative:page;mso-height-relative:page;" filled="f" stroked="f" coordsize="21600,21600" o:gfxdata="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BK45pm2gAAAAoBAAAPAAAAAAAAAAEAIAAAADgAAABk&#10;cnMvZG93bnJldi54bWxQSwECFAAUAAAACACHTuJAjB7kxCcCAAAtBAAADgAAAAAAAAABACAAAAA/&#10;AQAAZHJzL2Uyb0RvYy54bWxQSwUGAAAAAAYABgBZAQAA2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default" w:ascii="微软雅黑" w:hAnsi="微软雅黑"/>
                          <w:b/>
                          <w:bCs/>
                          <w:color w:val="414141"/>
                          <w:szCs w:val="21"/>
                          <w:lang w:val="en-US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2024.04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       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拼多多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web前端工程师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 xml:space="preserve">部门1：拼多多商业化部(2018.07~2022.10) 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>职位角色：拼多多广告投放h5小组长、商家app广告业务前端接口人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>工作职责：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>参与需求评审，与产品经理对接需求，为组内成员分配前端任务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default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>负责大型项目的微前端改造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default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>负责前端性能监控及性能优化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default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>主导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</w:rPr>
                        <w:t>团队迁移老旧项目，更新技术栈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</w:rPr>
                        <w:t>代码重构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>负责部门通用组件库、插件库、工共hooks等工具库的开发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>围绕技术痛点、业务痛点，基于前端工程化全链路对系统进行持续的技术迭代优化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>参与部门前端团队技术分享，为团队分享前端热门技术及实战经验或解决方案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>负责带领新人熟悉业务及技术成长，利用技术产生更大的业务价值</w:t>
                      </w:r>
                    </w:p>
                    <w:p>
                      <w:pPr>
                        <w:pStyle w:val="13"/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pStyle w:val="13"/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>部门2：拼多多跨境用户增长(2022.10~2024.04)</w:t>
                      </w:r>
                    </w:p>
                    <w:p>
                      <w:pPr>
                        <w:pStyle w:val="13"/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both"/>
                        <w:rPr>
                          <w:rFonts w:hint="default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>职位角色：Temu活动页及Temu客服工作台前端开发</w:t>
                      </w:r>
                    </w:p>
                    <w:p>
                      <w:pPr>
                        <w:pStyle w:val="13"/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both"/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>工作职责：</w:t>
                      </w:r>
                    </w:p>
                    <w:p>
                      <w:pPr>
                        <w:pStyle w:val="13"/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jc w:val="both"/>
                        <w:rPr>
                          <w:rFonts w:hint="default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>负责Temu H5拉新活动页的前端开发</w:t>
                      </w:r>
                    </w:p>
                    <w:p>
                      <w:pPr>
                        <w:pStyle w:val="13"/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jc w:val="both"/>
                        <w:rPr>
                          <w:rFonts w:hint="default" w:ascii="微软雅黑" w:hAnsi="微软雅黑" w:eastAsia="微软雅黑"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>负责Temu客服工作台的前端开发</w:t>
                      </w:r>
                    </w:p>
                    <w:p>
                      <w:pPr>
                        <w:pStyle w:val="13"/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jc w:val="both"/>
                        <w:rPr>
                          <w:rFonts w:hint="default" w:ascii="微软雅黑" w:hAnsi="微软雅黑" w:eastAsia="微软雅黑"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>负责项目国际化方案改造</w:t>
                      </w:r>
                    </w:p>
                    <w:p>
                      <w:pPr>
                        <w:pStyle w:val="13"/>
                        <w:widowControl w:val="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jc w:val="both"/>
                        <w:rPr>
                          <w:rFonts w:hint="default" w:ascii="微软雅黑" w:hAnsi="微软雅黑" w:eastAsia="微软雅黑"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20"/>
                          <w:lang w:val="en-US" w:eastAsia="zh-CN"/>
                        </w:rPr>
                        <w:t>负责将老的客服系统代码迁移重构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16485235</wp:posOffset>
                </wp:positionV>
                <wp:extent cx="6781800" cy="283210"/>
                <wp:effectExtent l="0" t="0" r="0" b="2159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个人总结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1298.05pt;height:22.3pt;width:534pt;mso-position-vertical-relative:page;z-index:251671552;mso-width-relative:page;mso-height-relative:page;" coordsize="6781800,284400" o:gfxdata="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">
                <o:lock v:ext="edit" aspectratio="f"/>
                <v:group id="组合 81" o:spid="_x0000_s1026" o:spt="203" style="position:absolute;left:0;top:0;height:284400;width:1256400;" coordorigin="3,0" coordsize="1255739,393695" o:gfxdata="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N8D6sK9AAAA2wAAAA8AAAAAAAAAAQAg&#10;AAAAOAAAAGRycy9kb3ducmV2LnhtbFBLAQIUABQAAAAIAIdO4kAzLwWeOwAAADkAAAAVAAAAAAAA&#10;AAEAIAAAACIBAABkcnMvZ3JvdXBzaGFwZXhtbC54bWxQSwUGAAAAAAYABgBgAQAA3w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M0JV5G4AAAA2wAAAA8AAAAAAAAAAQAgAAAAOAAAAGRycy9kb3ducmV2LnhtbFBL&#10;AQIUABQAAAAIAIdO4kAzLwWeOwAAADkAAAAQAAAAAAAAAAEAIAAAAB0BAABkcnMvc2hhcGV4bWwu&#10;eG1sUEsFBgAAAAAGAAYAWwEAAMcDAAAAAA=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个人总结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F9xUr0AAADbAAAADwAAAAAAAAABACAAAAA4AAAAZHJzL2Rvd25yZXYu&#10;eG1sUEsBAhQAFAAAAAgAh07iQDMvBZ47AAAAOQAAABAAAAAAAAAAAQAgAAAAIgEAAGRycy9zaGFw&#10;ZXhtbC54bWxQSwUGAAAAAAYABgBbAQAAz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OigcS7cAAADbAAAADwAAAAAAAAABACAAAAA4AAAAZHJzL2Rvd25yZXYueG1sUEsB&#10;AhQAFAAAAAgAh07iQDMvBZ47AAAAOQAAABAAAAAAAAAAAQAgAAAAHAEAAGRycy9zaGFwZXhtbC54&#10;bWxQSwUGAAAAAAYABgBbAQAAxgMAAAAA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ge">
                  <wp:posOffset>16779875</wp:posOffset>
                </wp:positionV>
                <wp:extent cx="6517640" cy="535940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7640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人参加过多个大型项目的开发，有着丰富的项目重构经验，以及性能优化经验，曾经历过多次对于祖传项目的重构，对于大型的老旧项目进行过微前端的拆分。有跨境项目经验，熟悉国际化语言兼容。另外本人也有一定的小团队管理经验，能够根据实际情况合理分配需求以及对组员合理的绩效点评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.35pt;margin-top:1321.25pt;height:42.2pt;width:513.2pt;mso-position-vertical-relative:page;z-index:251672576;v-text-anchor:middle;mso-width-relative:page;mso-height-relative:page;" filled="f" stroked="f" coordsize="21600,21600" o:gfxdata="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YkUK13AAAAAwBAAAPAAAAAAAAAAEAIAAAADgAAABk&#10;cnMvZG93bnJldi54bWxQSwECFAAUAAAACACHTuJAUPEAgSUCAAAsBAAADgAAAAAAAAABACAAAABB&#10;AQAAZHJzL2Uyb0RvYy54bWxQSwUGAAAAAAYABgBZAQAA2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人参加过多个大型项目的开发，有着丰富的项目重构经验，以及性能优化经验，曾经历过多次对于祖传项目的重构，对于大型的老旧项目进行过微前端的拆分。有跨境项目经验，熟悉国际化语言兼容。另外本人也有一定的小团队管理经验，能够根据实际情况合理分配需求以及对组员合理的绩效点评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46355</wp:posOffset>
                </wp:positionH>
                <wp:positionV relativeFrom="page">
                  <wp:posOffset>11647170</wp:posOffset>
                </wp:positionV>
                <wp:extent cx="6655435" cy="4767580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5435" cy="4767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default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项目1：拼多多商家app广告投放H5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default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项目介绍：移动端H5项目，面向商家的移动端广告投放系统，商家可以在此系统投放广告，对商品或店铺进行推广，以便为商品带来更高的曝光量、点击量，进而提高商品的成交量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default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我的职责：负责开发搜索广告、展示广告、直播广告等业务，包括搜索广告关键词、广告创意、广告出价、人群定向等业务模块的开发及重构，项目埋点方案及灰度方案优化，以及对各页面的性能优化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技术栈：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React/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TypeScript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Ahooks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Mobx/Next.js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default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项目2：商业化前端组件库项目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default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项目介绍：服务于商业化广告平台的组件库，包括PC端和移动端组件库，提供组件配合hooks的组合能力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default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我的职责：负责PC端及移动端公共组件的开发，如Button、Table、Radio、Checkbox、Tab等组件及组件展示平台官网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default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技术栈：React/TypeScript/Less/Ahooks/Lerna/React-Live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default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default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项目3：Temu拉新活动页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default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项目介绍：内嵌在Temu APP中的H5活动页，用于吸引用户在Temu APP内下单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default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我的职责：负责开发Temu相关活动页包括拉新、下单返利等，其中包括各种复杂动效的开发，对各页面的白屏、卡顿等指标的采集和上报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default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技术栈：React/TypeScript/Mobx/React-i18next/Lottie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default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default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项目4：Temu客服工作台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default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项目介绍：微前端项目，为Temu客服工作人员开发的平台，以便于客服为消费者及商家提供有效服务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default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我的职责：负责Temu客服工作台的前端功能开发及重构，如订单管理、物流管理、异常监控、翻译平台等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default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技术栈：React/TypeScript/Qiankun/React-i18next/Ahooks/Mobx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default" w:ascii="微软雅黑" w:hAnsi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.65pt;margin-top:917.1pt;height:375.4pt;width:524.05pt;mso-position-vertical-relative:page;z-index:251670528;mso-width-relative:page;mso-height-relative:page;" filled="f" stroked="f" coordsize="21600,21600" o:gfxdata="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ZWyh9tkAAAAMAQAADwAAAAAAAAABACAAAAA4AAAAZHJz&#10;L2Rvd25yZXYueG1sUEsBAhQAFAAAAAgAh07iQMPt2u8mAgAAKwQAAA4AAAAAAAAAAQAgAAAAPgEA&#10;AGRycy9lMm9Eb2MueG1sUEsFBgAAAAAGAAYAWQEAAN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default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项目1：拼多多商家app广告投放H5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default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项目介绍：移动端H5项目，面向商家的移动端广告投放系统，商家可以在此系统投放广告，对商品或店铺进行推广，以便为商品带来更高的曝光量、点击量，进而提高商品的成交量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default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我的职责：负责开发搜索广告、展示广告、直播广告等业务，包括搜索广告关键词、广告创意、广告出价、人群定向等业务模块的开发及重构，项目埋点方案及灰度方案优化，以及对各页面的性能优化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技术栈：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React/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TypeScript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Ahooks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Mobx/Next.js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default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项目2：商业化前端组件库项目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default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项目介绍：服务于商业化广告平台的组件库，包括PC端和移动端组件库，提供组件配合hooks的组合能力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default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我的职责：负责PC端及移动端公共组件的开发，如Button、Table、Radio、Checkbox、Tab等组件及组件展示平台官网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default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技术栈：React/TypeScript/Less/Ahooks/Lerna/React-Live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default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default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项目3：Temu拉新活动页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default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项目介绍：内嵌在Temu APP中的H5活动页，用于吸引用户在Temu APP内下单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default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我的职责：负责开发Temu相关活动页包括拉新、下单返利等，其中包括各种复杂动效的开发，对各页面的白屏、卡顿等指标的采集和上报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default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技术栈：React/TypeScript/Mobx/React-i18next/Lottie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default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default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项目4：Temu客服工作台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default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项目介绍：微前端项目，为Temu客服工作人员开发的平台，以便于客服为消费者及商家提供有效服务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default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我的职责：负责Temu客服工作台的前端功能开发及重构，如订单管理、物流管理、异常监控、翻译平台等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default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技术栈：React/TypeScript/Qiankun/React-i18next/Ahooks/Mobx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default" w:ascii="微软雅黑" w:hAnsi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ge">
                  <wp:posOffset>11280775</wp:posOffset>
                </wp:positionV>
                <wp:extent cx="6781800" cy="283210"/>
                <wp:effectExtent l="0" t="0" r="0" b="254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1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7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9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6pt;margin-top:888.25pt;height:22.3pt;width:534pt;mso-position-vertical-relative:page;z-index:251676672;mso-width-relative:page;mso-height-relative:page;" coordsize="6781800,284400" o:gfxdata="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">
                <o:lock v:ext="edit" aspectratio="f"/>
                <v:group id="组合 81" o:spid="_x0000_s1026" o:spt="203" style="position:absolute;left:0;top:0;height:284400;width:1256400;" coordorigin="3,0" coordsize="1255739,393695" o:gfxdata="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yDpEVvgAAANsAAAAPAAAAAAAAAAEA&#10;IAAAADgAAABkcnMvZG93bnJldi54bWxQSwECFAAUAAAACACHTuJAMy8FnjsAAAA5AAAAFQAAAAAA&#10;AAABACAAAAAjAQAAZHJzL2dyb3Vwc2hhcGV4bWwueG1sUEsFBgAAAAAGAAYAYAEAAOADAAAAAA=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C5o5vu4AAAA2wAAAA8AAAAAAAAAAQAgAAAAOAAAAGRycy9kb3ducmV2LnhtbFBL&#10;AQIUABQAAAAIAIdO4kAzLwWeOwAAADkAAAAQAAAAAAAAAAEAIAAAAB0BAABkcnMvc2hhcGV4bWwu&#10;eG1sUEsFBgAAAAAGAAYAWwEAAMcDAAAAAA=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B7fHRuQAAANsAAAAPAAAAAAAAAAEAIAAAADgAAABkcnMvZG93bnJldi54bWxQ&#10;SwECFAAUAAAACACHTuJAMy8FnjsAAAA5AAAAEAAAAAAAAAABACAAAAAeAQAAZHJzL3NoYXBleG1s&#10;LnhtbFBLBQYAAAAABgAGAFsBAADI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WASnJLcAAADbAAAADwAAAAAAAAABACAAAAA4AAAAZHJzL2Rvd25yZXYueG1sUEsB&#10;AhQAFAAAAAgAh07iQDMvBZ47AAAAOQAAABAAAAAAAAAAAQAgAAAAHAEAAGRycy9zaGFwZXhtbC54&#10;bWxQSwUGAAAAAAYABgBbAQAAxgMAAAAA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ge">
                  <wp:posOffset>8503920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85pt;margin-top:669.6pt;height:22.3pt;width:534pt;mso-position-vertical-relative:page;z-index:251668480;mso-width-relative:page;mso-height-relative:page;" coordsize="6781800,284400" o:gfxdata="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">
                <o:lock v:ext="edit" aspectratio="f"/>
                <v:group id="组合 81" o:spid="_x0000_s1026" o:spt="203" style="position:absolute;left:0;top:0;height:284400;width:1256400;" coordorigin="3,0" coordsize="1255739,393695" o:gfxdata="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Dhvb4IuwAAANsAAAAPAAAAAAAAAAEAIAAA&#10;ADgAAABkcnMvZG93bnJldi54bWxQSwECFAAUAAAACACHTuJAMy8FnjsAAAA5AAAAFQAAAAAAAAAB&#10;ACAAAAAgAQAAZHJzL2dyb3Vwc2hhcGV4bWwueG1sUEsFBgAAAAAGAAYAYAEAAN0DAAAAAA=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BMSPrS4AAAA2wAAAA8AAAAAAAAAAQAgAAAAOAAAAGRycy9kb3ducmV2LnhtbFBL&#10;AQIUABQAAAAIAIdO4kAzLwWeOwAAADkAAAAQAAAAAAAAAAEAIAAAAB0BAABkcnMvc2hhcGV4bWwu&#10;eG1sUEsFBgAAAAAGAAYAWwEAAMcDAAAAAA=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/dojm70AAADbAAAADwAAAAAAAAABACAAAAA4AAAAZHJzL2Rvd25yZXYu&#10;eG1sUEsBAhQAFAAAAAgAh07iQDMvBZ47AAAAOQAAABAAAAAAAAAAAQAgAAAAIgEAAGRycy9zaGFw&#10;ZXhtbC54bWxQSwUGAAAAAAYABgBbAQAAz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5DN1brcAAADbAAAADwAAAAAAAAABACAAAAA4AAAAZHJzL2Rvd25yZXYueG1sUEsB&#10;AhQAFAAAAAgAh07iQDMvBZ47AAAAOQAAABAAAAAAAAAAAQAgAAAAHAEAAGRycy9zaGFwZXhtbC54&#10;bWxQSwUGAAAAAAYABgBbAQAAxgMAAAAA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3603625</wp:posOffset>
                </wp:positionV>
                <wp:extent cx="6781800" cy="283210"/>
                <wp:effectExtent l="0" t="0" r="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eastAsia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0228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283.75pt;height:22.3pt;width:534pt;mso-position-vertical-relative:page;z-index:251666432;mso-width-relative:page;mso-height-relative:page;" coordsize="6781800,284400" o:gfxdata="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">
                <o:lock v:ext="edit" aspectratio="f"/>
                <v:group id="组合 81" o:spid="_x0000_s1026" o:spt="203" style="position:absolute;left:0;top:0;height:284400;width:1256400;" coordorigin="3,0" coordsize="1255739,393695" o:gfxdata="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CYl9pm9AAAA2wAAAA8AAAAAAAAAAQAg&#10;AAAAOAAAAGRycy9kb3ducmV2LnhtbFBLAQIUABQAAAAIAIdO4kAzLwWeOwAAADkAAAAVAAAAAAAA&#10;AAEAIAAAACIBAABkcnMvZ3JvdXBzaGFwZXhtbC54bWxQSwUGAAAAAAYABgBgAQAA3w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1Ip2JbcAAADbAAAADwAAAAAAAAABACAAAAA4AAAAZHJzL2Rvd25yZXYueG1sUEsB&#10;AhQAFAAAAAgAh07iQDMvBZ47AAAAOQAAABAAAAAAAAAAAQAgAAAAHAEAAGRycy9zaGFwZXhtbC54&#10;bWxQSwUGAAAAAAYABgBbAQAAx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RXltCb0AAADbAAAADwAAAAAAAAABACAAAAA4AAAAZHJzL2Rvd25yZXYu&#10;eG1sUEsBAhQAFAAAAAgAh07iQDMvBZ47AAAAOQAAABAAAAAAAAAAAQAgAAAAIgEAAGRycy9zaGFw&#10;ZXhtbC54bWxQSwUGAAAAAAYABgBbAQAAz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0228;height:0;width:6648450;" filled="f" stroked="t" coordsize="21600,21600" o:gfxdata="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XJA7/LcAAADbAAAADwAAAAAAAAABACAAAAA4AAAAZHJzL2Rvd25yZXYueG1sUEsB&#10;AhQAFAAAAAgAh07iQDMvBZ47AAAAOQAAABAAAAAAAAAAAQAgAAAAHAEAAGRycy9zaGFwZXhtbC54&#10;bWxQSwUGAAAAAAYABgBbAQAAxgMAAAAA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28346"/>
      <w:pgMar w:top="720" w:right="720" w:bottom="720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267036"/>
    <w:multiLevelType w:val="singleLevel"/>
    <w:tmpl w:val="0F26703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gwYWIwNjFkZWQ4YmFmMWJjZmY3MTAzMGY3ZWY2YmIifQ=="/>
  </w:docVars>
  <w:rsids>
    <w:rsidRoot w:val="1D06237C"/>
    <w:rsid w:val="00033B00"/>
    <w:rsid w:val="00050DD0"/>
    <w:rsid w:val="000A15E2"/>
    <w:rsid w:val="000A477B"/>
    <w:rsid w:val="000B7624"/>
    <w:rsid w:val="00145F04"/>
    <w:rsid w:val="0016204C"/>
    <w:rsid w:val="001864CD"/>
    <w:rsid w:val="0019746D"/>
    <w:rsid w:val="001D355C"/>
    <w:rsid w:val="00211176"/>
    <w:rsid w:val="00213FA7"/>
    <w:rsid w:val="00215F00"/>
    <w:rsid w:val="002A02CC"/>
    <w:rsid w:val="002A6755"/>
    <w:rsid w:val="002E5E04"/>
    <w:rsid w:val="003150B6"/>
    <w:rsid w:val="00355330"/>
    <w:rsid w:val="003666FA"/>
    <w:rsid w:val="003829A9"/>
    <w:rsid w:val="003A597D"/>
    <w:rsid w:val="003A754D"/>
    <w:rsid w:val="004264B5"/>
    <w:rsid w:val="004447F5"/>
    <w:rsid w:val="00446196"/>
    <w:rsid w:val="00461F81"/>
    <w:rsid w:val="00465FA2"/>
    <w:rsid w:val="00487CEA"/>
    <w:rsid w:val="00495809"/>
    <w:rsid w:val="004F0F87"/>
    <w:rsid w:val="004F6A02"/>
    <w:rsid w:val="0053077D"/>
    <w:rsid w:val="005311C9"/>
    <w:rsid w:val="00553D99"/>
    <w:rsid w:val="00557EDC"/>
    <w:rsid w:val="005A26FF"/>
    <w:rsid w:val="005B4768"/>
    <w:rsid w:val="005C3A11"/>
    <w:rsid w:val="006314A6"/>
    <w:rsid w:val="006922FB"/>
    <w:rsid w:val="00694DFC"/>
    <w:rsid w:val="006B4C9F"/>
    <w:rsid w:val="006F567F"/>
    <w:rsid w:val="00735052"/>
    <w:rsid w:val="007719C0"/>
    <w:rsid w:val="0077420C"/>
    <w:rsid w:val="007B1C07"/>
    <w:rsid w:val="0082702B"/>
    <w:rsid w:val="0085417A"/>
    <w:rsid w:val="0089146D"/>
    <w:rsid w:val="008A2D62"/>
    <w:rsid w:val="00911736"/>
    <w:rsid w:val="00923016"/>
    <w:rsid w:val="0092591B"/>
    <w:rsid w:val="0093682A"/>
    <w:rsid w:val="009872F7"/>
    <w:rsid w:val="009A5011"/>
    <w:rsid w:val="009C366C"/>
    <w:rsid w:val="009D6057"/>
    <w:rsid w:val="009F7C4F"/>
    <w:rsid w:val="00A2143F"/>
    <w:rsid w:val="00A24A7B"/>
    <w:rsid w:val="00A26FC6"/>
    <w:rsid w:val="00A702BF"/>
    <w:rsid w:val="00AB760C"/>
    <w:rsid w:val="00AD3779"/>
    <w:rsid w:val="00AE5B76"/>
    <w:rsid w:val="00B31A69"/>
    <w:rsid w:val="00B822E2"/>
    <w:rsid w:val="00BD4664"/>
    <w:rsid w:val="00BE4D64"/>
    <w:rsid w:val="00BF0749"/>
    <w:rsid w:val="00C21631"/>
    <w:rsid w:val="00CD3E9B"/>
    <w:rsid w:val="00D06232"/>
    <w:rsid w:val="00D50E46"/>
    <w:rsid w:val="00D76D6E"/>
    <w:rsid w:val="00D8497B"/>
    <w:rsid w:val="00DB4EC6"/>
    <w:rsid w:val="00DD7BC7"/>
    <w:rsid w:val="00DE59C4"/>
    <w:rsid w:val="00E17ECD"/>
    <w:rsid w:val="00EA688C"/>
    <w:rsid w:val="00F4103D"/>
    <w:rsid w:val="00FF5D10"/>
    <w:rsid w:val="00FF7F4E"/>
    <w:rsid w:val="022F48F3"/>
    <w:rsid w:val="042E57DF"/>
    <w:rsid w:val="08B41C55"/>
    <w:rsid w:val="0C2F3FFA"/>
    <w:rsid w:val="0D276CBF"/>
    <w:rsid w:val="135638F1"/>
    <w:rsid w:val="15BE736D"/>
    <w:rsid w:val="161D33F9"/>
    <w:rsid w:val="178B3CB8"/>
    <w:rsid w:val="199E0D41"/>
    <w:rsid w:val="199F6F96"/>
    <w:rsid w:val="19C7137D"/>
    <w:rsid w:val="1D06237C"/>
    <w:rsid w:val="1D7A2E62"/>
    <w:rsid w:val="1DA126C1"/>
    <w:rsid w:val="1F3F33E9"/>
    <w:rsid w:val="21115579"/>
    <w:rsid w:val="21B01CDD"/>
    <w:rsid w:val="21CB7B54"/>
    <w:rsid w:val="24CD6691"/>
    <w:rsid w:val="28A93F85"/>
    <w:rsid w:val="28ED34E7"/>
    <w:rsid w:val="29C7020A"/>
    <w:rsid w:val="29FF559E"/>
    <w:rsid w:val="2F376939"/>
    <w:rsid w:val="305266EE"/>
    <w:rsid w:val="30F1041F"/>
    <w:rsid w:val="31F73F00"/>
    <w:rsid w:val="322F25A1"/>
    <w:rsid w:val="32C52949"/>
    <w:rsid w:val="34F52C8C"/>
    <w:rsid w:val="3565A032"/>
    <w:rsid w:val="357D0F38"/>
    <w:rsid w:val="357D6C4D"/>
    <w:rsid w:val="35AF1C58"/>
    <w:rsid w:val="37FAD820"/>
    <w:rsid w:val="39B66C48"/>
    <w:rsid w:val="39FDDDE2"/>
    <w:rsid w:val="3B8A032F"/>
    <w:rsid w:val="3B8FF66C"/>
    <w:rsid w:val="3BF6781B"/>
    <w:rsid w:val="3BF79BEE"/>
    <w:rsid w:val="3E76915C"/>
    <w:rsid w:val="3E8E3B40"/>
    <w:rsid w:val="3F5FB508"/>
    <w:rsid w:val="3FFD0CA9"/>
    <w:rsid w:val="3FFE3799"/>
    <w:rsid w:val="3FFE690A"/>
    <w:rsid w:val="3FFF52B2"/>
    <w:rsid w:val="44FCA1E7"/>
    <w:rsid w:val="46123B39"/>
    <w:rsid w:val="484C5BB5"/>
    <w:rsid w:val="492F2AA7"/>
    <w:rsid w:val="499E21F6"/>
    <w:rsid w:val="4B482304"/>
    <w:rsid w:val="4D016C86"/>
    <w:rsid w:val="4E157F4A"/>
    <w:rsid w:val="4F3B5C99"/>
    <w:rsid w:val="537F082B"/>
    <w:rsid w:val="54A01175"/>
    <w:rsid w:val="55C76603"/>
    <w:rsid w:val="57C5747B"/>
    <w:rsid w:val="58FF55BD"/>
    <w:rsid w:val="591D5EB7"/>
    <w:rsid w:val="59522C95"/>
    <w:rsid w:val="5AAE3751"/>
    <w:rsid w:val="5AFF272A"/>
    <w:rsid w:val="5B6EE63E"/>
    <w:rsid w:val="5BF9CDDF"/>
    <w:rsid w:val="5C667B7C"/>
    <w:rsid w:val="5D257B32"/>
    <w:rsid w:val="5DBBB87E"/>
    <w:rsid w:val="5DE0294B"/>
    <w:rsid w:val="5DEF58AF"/>
    <w:rsid w:val="5E9F5263"/>
    <w:rsid w:val="5EAD8367"/>
    <w:rsid w:val="5ED25F4B"/>
    <w:rsid w:val="5ED55066"/>
    <w:rsid w:val="5EF78655"/>
    <w:rsid w:val="5EF7A380"/>
    <w:rsid w:val="5F79F257"/>
    <w:rsid w:val="5F8F26EC"/>
    <w:rsid w:val="5FE0A83C"/>
    <w:rsid w:val="5FF78351"/>
    <w:rsid w:val="5FFA24AB"/>
    <w:rsid w:val="60852FA9"/>
    <w:rsid w:val="63324A2A"/>
    <w:rsid w:val="63779E9B"/>
    <w:rsid w:val="64E7F648"/>
    <w:rsid w:val="65AB8AF1"/>
    <w:rsid w:val="67363B0E"/>
    <w:rsid w:val="67BA6CB7"/>
    <w:rsid w:val="6A0054FE"/>
    <w:rsid w:val="6A59471D"/>
    <w:rsid w:val="6BF37ABC"/>
    <w:rsid w:val="6C646F42"/>
    <w:rsid w:val="6C6F75E5"/>
    <w:rsid w:val="6D2E7B59"/>
    <w:rsid w:val="6D53662F"/>
    <w:rsid w:val="6D954BC0"/>
    <w:rsid w:val="6EFF284D"/>
    <w:rsid w:val="6FBFF42E"/>
    <w:rsid w:val="6FFBAD3C"/>
    <w:rsid w:val="6FFD6EF4"/>
    <w:rsid w:val="73C956F8"/>
    <w:rsid w:val="757488A2"/>
    <w:rsid w:val="75FF989D"/>
    <w:rsid w:val="771FFFFD"/>
    <w:rsid w:val="77526644"/>
    <w:rsid w:val="7BE7316A"/>
    <w:rsid w:val="7C3B6782"/>
    <w:rsid w:val="7CD008EB"/>
    <w:rsid w:val="7D84AC36"/>
    <w:rsid w:val="7D937E8D"/>
    <w:rsid w:val="7DAFD87E"/>
    <w:rsid w:val="7DD5029B"/>
    <w:rsid w:val="7DE56759"/>
    <w:rsid w:val="7DEF67CD"/>
    <w:rsid w:val="7DFE8D1B"/>
    <w:rsid w:val="7DFF5F0C"/>
    <w:rsid w:val="7DFFE90C"/>
    <w:rsid w:val="7EC763D9"/>
    <w:rsid w:val="7EF5C93E"/>
    <w:rsid w:val="7EFFC502"/>
    <w:rsid w:val="7F3F10F1"/>
    <w:rsid w:val="7F57B8EA"/>
    <w:rsid w:val="7F7F608A"/>
    <w:rsid w:val="7FAED20D"/>
    <w:rsid w:val="7FCDFE0A"/>
    <w:rsid w:val="7FD66A04"/>
    <w:rsid w:val="7FEFC2BD"/>
    <w:rsid w:val="7FF50337"/>
    <w:rsid w:val="7FF7689D"/>
    <w:rsid w:val="7FF7B4BF"/>
    <w:rsid w:val="7FFCE17A"/>
    <w:rsid w:val="7FFDB2B6"/>
    <w:rsid w:val="7FFF61B4"/>
    <w:rsid w:val="8EED3B52"/>
    <w:rsid w:val="91FF5E95"/>
    <w:rsid w:val="9B2A2733"/>
    <w:rsid w:val="9BAF514D"/>
    <w:rsid w:val="9BDB8310"/>
    <w:rsid w:val="AADCA609"/>
    <w:rsid w:val="AE456874"/>
    <w:rsid w:val="AEF60E48"/>
    <w:rsid w:val="B3FF311E"/>
    <w:rsid w:val="B79EACCC"/>
    <w:rsid w:val="B7DFA112"/>
    <w:rsid w:val="B7DFAE6A"/>
    <w:rsid w:val="B7EF3187"/>
    <w:rsid w:val="B7F9C06B"/>
    <w:rsid w:val="B8EF6297"/>
    <w:rsid w:val="BBE27C1E"/>
    <w:rsid w:val="BDBD1140"/>
    <w:rsid w:val="BDBFBEC9"/>
    <w:rsid w:val="BEF50FB7"/>
    <w:rsid w:val="BF5EFAC9"/>
    <w:rsid w:val="BF6E6721"/>
    <w:rsid w:val="DBB705C1"/>
    <w:rsid w:val="DBE77D5D"/>
    <w:rsid w:val="DCD521EF"/>
    <w:rsid w:val="DFFD8139"/>
    <w:rsid w:val="E6B14046"/>
    <w:rsid w:val="E9EF6F2F"/>
    <w:rsid w:val="E9FB1199"/>
    <w:rsid w:val="EAEBF16C"/>
    <w:rsid w:val="EBB69185"/>
    <w:rsid w:val="ED65B03E"/>
    <w:rsid w:val="ED7F8953"/>
    <w:rsid w:val="EDFC6DBA"/>
    <w:rsid w:val="EF778CEC"/>
    <w:rsid w:val="EF7FCE77"/>
    <w:rsid w:val="EFDCD597"/>
    <w:rsid w:val="F0DF014E"/>
    <w:rsid w:val="F37B799C"/>
    <w:rsid w:val="F3BD38D0"/>
    <w:rsid w:val="F47730CC"/>
    <w:rsid w:val="F5BFEE9D"/>
    <w:rsid w:val="F62D89BC"/>
    <w:rsid w:val="F74529D1"/>
    <w:rsid w:val="F75D4CB0"/>
    <w:rsid w:val="F7D78B6D"/>
    <w:rsid w:val="F7EF47F0"/>
    <w:rsid w:val="F7FF3E8D"/>
    <w:rsid w:val="F8BEA957"/>
    <w:rsid w:val="F98F9BC1"/>
    <w:rsid w:val="F9F4A6A6"/>
    <w:rsid w:val="F9FFD1C0"/>
    <w:rsid w:val="FAF7E475"/>
    <w:rsid w:val="FB7FD647"/>
    <w:rsid w:val="FBFCCAC7"/>
    <w:rsid w:val="FBFFAB18"/>
    <w:rsid w:val="FC7F7F06"/>
    <w:rsid w:val="FCFD415B"/>
    <w:rsid w:val="FD9F2DF4"/>
    <w:rsid w:val="FDB772BF"/>
    <w:rsid w:val="FDFEB782"/>
    <w:rsid w:val="FE18BF6C"/>
    <w:rsid w:val="FEFBCE75"/>
    <w:rsid w:val="FEFE4ECB"/>
    <w:rsid w:val="FEFF7D3A"/>
    <w:rsid w:val="FF3FF324"/>
    <w:rsid w:val="FFBEA974"/>
    <w:rsid w:val="FFEFE90F"/>
    <w:rsid w:val="FFFAE382"/>
    <w:rsid w:val="FFFC4047"/>
    <w:rsid w:val="FFFF4C4E"/>
    <w:rsid w:val="FF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标题 1 字符"/>
    <w:basedOn w:val="7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1">
    <w:name w:val="页眉 字符"/>
    <w:basedOn w:val="7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3">
    <w:name w:val="列表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aizesheng/Library/Containers/com.kingsoft.wpsoffice.mac/Data/C:\Users\kedao\AppData\Roaming\kingsoft\office6\templates\download\&#40664;&#35748;\&#21019;&#24847;&#31616;&#21382;SJS0056A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创意简历SJS0056A.docx</Template>
  <Pages>1</Pages>
  <Words>0</Words>
  <Characters>0</Characters>
  <Lines>1</Lines>
  <Paragraphs>1</Paragraphs>
  <TotalTime>25</TotalTime>
  <ScaleCrop>false</ScaleCrop>
  <LinksUpToDate>false</LinksUpToDate>
  <CharactersWithSpaces>1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2019-12-15T19:53:00Z</dcterms:created>
  <dc:creator>kedao</dc:creator>
  <cp:lastModifiedBy>土士二干十寸雨</cp:lastModifiedBy>
  <dcterms:modified xsi:type="dcterms:W3CDTF">2024-10-30T13:24:41Z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5CC0348C368EE9E10FA26A6680205410_43</vt:lpwstr>
  </property>
</Properties>
</file>